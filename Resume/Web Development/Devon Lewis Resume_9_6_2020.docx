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63A755" w14:textId="170DF519" w:rsidR="00C067C5" w:rsidRPr="003A2D83" w:rsidRDefault="00BD4834">
      <w:pPr>
        <w:pStyle w:val="Title"/>
        <w:rPr>
          <w:sz w:val="24"/>
          <w:szCs w:val="24"/>
        </w:rPr>
      </w:pPr>
      <w:r>
        <w:t>Devon Lewis</w:t>
      </w:r>
      <w:r w:rsidR="003A2D83">
        <w:br/>
      </w:r>
      <w:r w:rsidR="003A2D83">
        <w:rPr>
          <w:sz w:val="24"/>
          <w:szCs w:val="24"/>
        </w:rPr>
        <w:t>web developer / software engineer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Contact Info table"/>
      </w:tblPr>
      <w:tblGrid>
        <w:gridCol w:w="9072"/>
      </w:tblGrid>
      <w:tr w:rsidR="00260D3F" w:rsidRPr="00843164" w14:paraId="2C2095AE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517261D9" w14:textId="69FD558A" w:rsidR="00BD4834" w:rsidRPr="003A2D83" w:rsidRDefault="00D60110" w:rsidP="00BD4834">
            <w:pPr>
              <w:pStyle w:val="ContactInfo"/>
              <w:spacing w:after="0"/>
              <w:ind w:right="0"/>
              <w:rPr>
                <w:rFonts w:cstheme="minorHAnsi"/>
                <w:bdr w:val="none" w:sz="0" w:space="0" w:color="auto" w:frame="1"/>
                <w:shd w:val="clear" w:color="auto" w:fill="FFFFFF"/>
              </w:rPr>
            </w:pPr>
            <w:hyperlink r:id="rId11" w:history="1">
              <w:r w:rsidR="00BD4834" w:rsidRPr="001D158B">
                <w:rPr>
                  <w:rStyle w:val="Hyperlink"/>
                </w:rPr>
                <w:t>DevonLewis808@gmail.com</w:t>
              </w:r>
            </w:hyperlink>
            <w:r w:rsidR="00602FFA">
              <w:t xml:space="preserve"> </w:t>
            </w:r>
            <w:r w:rsidR="007559B1">
              <w:t>|</w:t>
            </w:r>
            <w:r w:rsidR="007559B1" w:rsidRPr="00CB6772">
              <w:t xml:space="preserve"> (</w:t>
            </w:r>
            <w:r w:rsidR="00BD4834">
              <w:t>661</w:t>
            </w:r>
            <w:r w:rsidR="00CB6772" w:rsidRPr="00CB6772">
              <w:t xml:space="preserve">) </w:t>
            </w:r>
            <w:r w:rsidR="00BD4834">
              <w:t>718</w:t>
            </w:r>
            <w:r w:rsidR="00CB6772" w:rsidRPr="00CB6772">
              <w:t>-</w:t>
            </w:r>
            <w:r w:rsidR="00BD4834">
              <w:t>6975</w:t>
            </w:r>
            <w:r w:rsidR="00602FFA">
              <w:t xml:space="preserve"> </w:t>
            </w:r>
            <w:r w:rsidR="00CB6772" w:rsidRPr="00CB6772">
              <w:t>|</w:t>
            </w:r>
            <w:r w:rsidR="00602FFA">
              <w:t xml:space="preserve"> </w:t>
            </w:r>
            <w:hyperlink r:id="rId12" w:history="1">
              <w:r w:rsidR="00BD4834" w:rsidRPr="00BD4834">
                <w:rPr>
                  <w:rStyle w:val="Hyperlink"/>
                  <w:rFonts w:cstheme="minorHAnsi"/>
                  <w:bdr w:val="none" w:sz="0" w:space="0" w:color="auto" w:frame="1"/>
                  <w:shd w:val="clear" w:color="auto" w:fill="FFFFFF"/>
                </w:rPr>
                <w:t>www.linkedin.com/in/dl1991</w:t>
              </w:r>
            </w:hyperlink>
          </w:p>
        </w:tc>
      </w:tr>
    </w:tbl>
    <w:p w14:paraId="791AF180" w14:textId="77777777" w:rsidR="00C067C5" w:rsidRPr="00BD4834" w:rsidRDefault="00BD4834" w:rsidP="00602FFA">
      <w:pPr>
        <w:pStyle w:val="Heading1"/>
        <w:rPr>
          <w:b/>
        </w:rPr>
      </w:pPr>
      <w:r w:rsidRPr="00BD4834">
        <w:rPr>
          <w:b/>
        </w:rPr>
        <w:t>SUMMARY OF SKILLS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035995D1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C79A4E9" w14:textId="77777777" w:rsidR="00DF0C07" w:rsidRDefault="00BD4834" w:rsidP="00DF0C07">
            <w:pPr>
              <w:pStyle w:val="ListParagraph"/>
              <w:numPr>
                <w:ilvl w:val="0"/>
                <w:numId w:val="21"/>
              </w:numPr>
            </w:pPr>
            <w:r>
              <w:t>Versatile Front-end developer with 3+ years of experience designing, developing and managing rich web applications.</w:t>
            </w:r>
          </w:p>
          <w:p w14:paraId="0C6BBF77" w14:textId="77777777" w:rsidR="00DF0C07" w:rsidRDefault="00BD4834" w:rsidP="00DF0C07">
            <w:pPr>
              <w:pStyle w:val="ListParagraph"/>
              <w:numPr>
                <w:ilvl w:val="0"/>
                <w:numId w:val="21"/>
              </w:numPr>
            </w:pPr>
            <w:r>
              <w:t>Specialized in React, Angular and responsive design.</w:t>
            </w:r>
          </w:p>
          <w:p w14:paraId="161827BD" w14:textId="77777777" w:rsidR="00DF0C07" w:rsidRDefault="00BD4834" w:rsidP="00DF0C07">
            <w:pPr>
              <w:pStyle w:val="ListParagraph"/>
              <w:numPr>
                <w:ilvl w:val="0"/>
                <w:numId w:val="21"/>
              </w:numPr>
            </w:pPr>
            <w:r>
              <w:t>Strives to identify areas of improvements in the code base and helped contribute in refactoring for efficiency.</w:t>
            </w:r>
          </w:p>
          <w:p w14:paraId="19AFABAC" w14:textId="4A255AC6" w:rsidR="00260D3F" w:rsidRPr="00843164" w:rsidRDefault="00BD4834" w:rsidP="00DF0C07">
            <w:pPr>
              <w:pStyle w:val="ListParagraph"/>
              <w:numPr>
                <w:ilvl w:val="0"/>
                <w:numId w:val="21"/>
              </w:numPr>
            </w:pPr>
            <w:r>
              <w:t>Solid understanding of writing modular and maintainable code and experienced in HTML, CSS &amp; JavaScript (React &amp; Angular).</w:t>
            </w:r>
            <w:r w:rsidR="007559B1" w:rsidRPr="00B45801">
              <w:t xml:space="preserve"> </w:t>
            </w:r>
          </w:p>
        </w:tc>
      </w:tr>
    </w:tbl>
    <w:p w14:paraId="1ED52C79" w14:textId="77777777" w:rsidR="00843164" w:rsidRPr="00BD4834" w:rsidRDefault="00BD4834" w:rsidP="00BD4834">
      <w:pPr>
        <w:pStyle w:val="Heading1"/>
        <w:rPr>
          <w:b/>
        </w:rPr>
      </w:pPr>
      <w:r w:rsidRPr="00BD4834">
        <w:rPr>
          <w:b/>
        </w:rPr>
        <w:t>SKILLS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7C61D42F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317E49D" w14:textId="77777777" w:rsidR="00843164" w:rsidRPr="00A6077A" w:rsidRDefault="00843164" w:rsidP="00602FFA">
            <w:pPr>
              <w:pStyle w:val="Date"/>
              <w:rPr>
                <w:color w:val="404040" w:themeColor="accent4" w:themeShade="80"/>
              </w:rPr>
            </w:pPr>
          </w:p>
        </w:tc>
        <w:tc>
          <w:tcPr>
            <w:tcW w:w="4087" w:type="pct"/>
          </w:tcPr>
          <w:p w14:paraId="76AA3FE3" w14:textId="77777777" w:rsidR="00843164" w:rsidRPr="00A6077A" w:rsidRDefault="00A6077A" w:rsidP="00BD4834">
            <w:pPr>
              <w:jc w:val="center"/>
              <w:rPr>
                <w:color w:val="404040" w:themeColor="accent4" w:themeShade="80"/>
              </w:rPr>
            </w:pPr>
            <w:r w:rsidRPr="00A6077A">
              <w:rPr>
                <w:color w:val="404040" w:themeColor="accent4" w:themeShade="80"/>
              </w:rPr>
              <w:t>Software Development Life Cycle: *Functional Requirements *Application Development *Database Design *Analysis *Code Optimization *Troubleshooting *Test Implementation</w:t>
            </w:r>
          </w:p>
        </w:tc>
      </w:tr>
      <w:tr w:rsidR="00843164" w:rsidRPr="00843164" w14:paraId="4BCD2EFB" w14:textId="77777777" w:rsidTr="00526C73">
        <w:tc>
          <w:tcPr>
            <w:tcW w:w="913" w:type="pct"/>
          </w:tcPr>
          <w:p w14:paraId="5015FE7E" w14:textId="77777777" w:rsidR="00A6077A" w:rsidRPr="00A6077A" w:rsidRDefault="00A6077A" w:rsidP="00A6077A">
            <w:pPr>
              <w:pStyle w:val="Date"/>
            </w:pPr>
            <w:r w:rsidRPr="00A6077A">
              <w:rPr>
                <w:color w:val="404040" w:themeColor="accent4" w:themeShade="80"/>
              </w:rPr>
              <w:t>Languages:</w:t>
            </w:r>
            <w:r w:rsidRPr="00A6077A">
              <w:rPr>
                <w:color w:val="404040" w:themeColor="accent4" w:themeShade="80"/>
              </w:rPr>
              <w:br/>
              <w:t>Frameworks:</w:t>
            </w:r>
            <w:r w:rsidRPr="00A6077A">
              <w:rPr>
                <w:color w:val="404040" w:themeColor="accent4" w:themeShade="80"/>
              </w:rPr>
              <w:br/>
              <w:t>Libraries:</w:t>
            </w:r>
            <w:r w:rsidRPr="00A6077A">
              <w:rPr>
                <w:color w:val="404040" w:themeColor="accent4" w:themeShade="80"/>
              </w:rPr>
              <w:br/>
              <w:t>Platforms:</w:t>
            </w:r>
            <w:r w:rsidRPr="00A6077A">
              <w:rPr>
                <w:color w:val="404040" w:themeColor="accent4" w:themeShade="80"/>
              </w:rPr>
              <w:br/>
              <w:t>Tools:</w:t>
            </w:r>
            <w:r w:rsidRPr="00A6077A">
              <w:rPr>
                <w:color w:val="404040" w:themeColor="accent4" w:themeShade="80"/>
              </w:rPr>
              <w:br/>
              <w:t>Paradigms:</w:t>
            </w:r>
            <w:r w:rsidRPr="00A6077A">
              <w:rPr>
                <w:color w:val="404040" w:themeColor="accent4" w:themeShade="80"/>
              </w:rPr>
              <w:br/>
              <w:t>Storage:</w:t>
            </w:r>
            <w:r w:rsidRPr="00A6077A">
              <w:rPr>
                <w:color w:val="404040" w:themeColor="accent4" w:themeShade="80"/>
              </w:rPr>
              <w:br/>
            </w:r>
            <w:proofErr w:type="spellStart"/>
            <w:r w:rsidRPr="00A6077A">
              <w:rPr>
                <w:color w:val="404040" w:themeColor="accent4" w:themeShade="80"/>
              </w:rPr>
              <w:t>Misc</w:t>
            </w:r>
            <w:proofErr w:type="spellEnd"/>
            <w:r w:rsidRPr="00A6077A">
              <w:rPr>
                <w:color w:val="404040" w:themeColor="accent4" w:themeShade="80"/>
              </w:rPr>
              <w:t>:</w:t>
            </w:r>
          </w:p>
        </w:tc>
        <w:tc>
          <w:tcPr>
            <w:tcW w:w="4087" w:type="pct"/>
          </w:tcPr>
          <w:p w14:paraId="76D10581" w14:textId="4EC8555A" w:rsidR="00843164" w:rsidRPr="00963FD6" w:rsidRDefault="00A6077A" w:rsidP="007559B1">
            <w:pPr>
              <w:rPr>
                <w:color w:val="404040" w:themeColor="accent4" w:themeShade="80"/>
              </w:rPr>
            </w:pPr>
            <w:r>
              <w:rPr>
                <w:color w:val="404040" w:themeColor="accent4" w:themeShade="80"/>
              </w:rPr>
              <w:t>HTML, CSS, Java</w:t>
            </w:r>
            <w:r w:rsidR="00D466EC">
              <w:rPr>
                <w:color w:val="404040" w:themeColor="accent4" w:themeShade="80"/>
              </w:rPr>
              <w:t>S</w:t>
            </w:r>
            <w:r>
              <w:rPr>
                <w:color w:val="404040" w:themeColor="accent4" w:themeShade="80"/>
              </w:rPr>
              <w:t>cript, JSON, TypeScript</w:t>
            </w:r>
            <w:r w:rsidR="00963FD6">
              <w:rPr>
                <w:color w:val="404040" w:themeColor="accent4" w:themeShade="80"/>
              </w:rPr>
              <w:br/>
              <w:t>Angular 8</w:t>
            </w:r>
            <w:r w:rsidR="00963FD6">
              <w:rPr>
                <w:color w:val="404040" w:themeColor="accent4" w:themeShade="80"/>
              </w:rPr>
              <w:br/>
              <w:t>ReactJS, Handlebars, Nodejs</w:t>
            </w:r>
            <w:r w:rsidR="00963FD6">
              <w:rPr>
                <w:color w:val="404040" w:themeColor="accent4" w:themeShade="80"/>
              </w:rPr>
              <w:br/>
              <w:t>Unix, Windows 7, 8, 9, 10, Mac OS X</w:t>
            </w:r>
            <w:r w:rsidR="00963FD6">
              <w:rPr>
                <w:color w:val="404040" w:themeColor="accent4" w:themeShade="80"/>
              </w:rPr>
              <w:br/>
              <w:t>Webpack, Postman, NPM</w:t>
            </w:r>
            <w:r w:rsidR="00963FD6">
              <w:rPr>
                <w:color w:val="404040" w:themeColor="accent4" w:themeShade="80"/>
              </w:rPr>
              <w:br/>
              <w:t>Object-Oriented (OOP), Functional Programming</w:t>
            </w:r>
            <w:r w:rsidR="00963FD6">
              <w:rPr>
                <w:color w:val="404040" w:themeColor="accent4" w:themeShade="80"/>
              </w:rPr>
              <w:br/>
              <w:t>P</w:t>
            </w:r>
            <w:r w:rsidR="00963FD6" w:rsidRPr="00963FD6">
              <w:rPr>
                <w:color w:val="404040" w:themeColor="accent4" w:themeShade="80"/>
              </w:rPr>
              <w:t>ostgre</w:t>
            </w:r>
            <w:r w:rsidR="00963FD6">
              <w:rPr>
                <w:color w:val="404040" w:themeColor="accent4" w:themeShade="80"/>
              </w:rPr>
              <w:t>SQL, MongoDB</w:t>
            </w:r>
            <w:r w:rsidR="00963FD6">
              <w:rPr>
                <w:color w:val="404040" w:themeColor="accent4" w:themeShade="80"/>
              </w:rPr>
              <w:br/>
              <w:t>REST API, Git, GitHub, Slack, Trello</w:t>
            </w:r>
          </w:p>
        </w:tc>
      </w:tr>
    </w:tbl>
    <w:p w14:paraId="19903C9C" w14:textId="14A34D86" w:rsidR="007559B1" w:rsidRPr="00602FFA" w:rsidRDefault="009D3803" w:rsidP="00602FFA">
      <w:pPr>
        <w:pStyle w:val="Heading1"/>
      </w:pPr>
      <w:r>
        <w:t>PROJECTS</w:t>
      </w:r>
      <w:r w:rsidR="0084778A">
        <w:t xml:space="preserve"> (2017 – present)</w:t>
      </w:r>
    </w:p>
    <w:tbl>
      <w:tblPr>
        <w:tblStyle w:val="ResumeTable"/>
        <w:tblW w:w="0" w:type="auto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9072"/>
      </w:tblGrid>
      <w:tr w:rsidR="007559B1" w:rsidRPr="00843164" w14:paraId="27F55DD8" w14:textId="77777777" w:rsidTr="007912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4DE766" w14:textId="6057F4C1" w:rsidR="007559B1" w:rsidRDefault="000C1162" w:rsidP="007912E8">
            <w:pPr>
              <w:pStyle w:val="ListParagraph"/>
              <w:numPr>
                <w:ilvl w:val="0"/>
                <w:numId w:val="18"/>
              </w:numPr>
              <w:ind w:left="-360"/>
              <w:rPr>
                <w:caps/>
              </w:rPr>
            </w:pPr>
            <w:r w:rsidRPr="000C1162">
              <w:rPr>
                <w:b/>
                <w:bCs/>
              </w:rPr>
              <w:t>Trip Calculator Application</w:t>
            </w:r>
            <w:r>
              <w:t>: Uses React, Redux, JavaScript, HTML5 and CSS3</w:t>
            </w:r>
            <w:r w:rsidR="0084778A">
              <w:t xml:space="preserve"> </w:t>
            </w:r>
            <w:r>
              <w:t>-</w:t>
            </w:r>
            <w:r w:rsidR="00A44576">
              <w:t xml:space="preserve"> </w:t>
            </w:r>
            <w:hyperlink r:id="rId13" w:history="1">
              <w:r w:rsidR="00A44576">
                <w:rPr>
                  <w:rStyle w:val="Hyperlink"/>
                </w:rPr>
                <w:t>https://aqueous-waters-11731.herokuapp.com/</w:t>
              </w:r>
            </w:hyperlink>
          </w:p>
          <w:p w14:paraId="4E8B8D09" w14:textId="32986614" w:rsidR="009D3803" w:rsidRPr="0084778A" w:rsidRDefault="000C1162" w:rsidP="007912E8">
            <w:pPr>
              <w:pStyle w:val="ListParagraph"/>
              <w:numPr>
                <w:ilvl w:val="0"/>
                <w:numId w:val="18"/>
              </w:numPr>
              <w:ind w:left="-360"/>
              <w:rPr>
                <w:rStyle w:val="Hyperlink"/>
                <w:caps/>
                <w:color w:val="595959" w:themeColor="text1" w:themeTint="A6"/>
                <w:u w:val="none"/>
              </w:rPr>
            </w:pPr>
            <w:r>
              <w:rPr>
                <w:b/>
                <w:bCs/>
              </w:rPr>
              <w:t>Surplus Budget Application:</w:t>
            </w:r>
            <w:r>
              <w:t xml:space="preserve"> Uses</w:t>
            </w:r>
            <w:r w:rsidR="007912E8">
              <w:t xml:space="preserve"> Express JS, </w:t>
            </w:r>
            <w:r w:rsidR="00BD03C0">
              <w:t xml:space="preserve">Handlebars JS, </w:t>
            </w:r>
            <w:r w:rsidR="007912E8">
              <w:t>NodeJS, Mongo DB, JavaScript, HTML5 and CSS3</w:t>
            </w:r>
            <w:r w:rsidR="0084778A">
              <w:t xml:space="preserve"> </w:t>
            </w:r>
            <w:r>
              <w:t>-</w:t>
            </w:r>
            <w:r w:rsidR="00A44576">
              <w:t xml:space="preserve"> </w:t>
            </w:r>
            <w:hyperlink r:id="rId14" w:history="1">
              <w:r w:rsidR="00A44576">
                <w:rPr>
                  <w:rStyle w:val="Hyperlink"/>
                </w:rPr>
                <w:t>https://surplus-devon-lewis.herokuapp.com/users/login</w:t>
              </w:r>
            </w:hyperlink>
          </w:p>
          <w:p w14:paraId="4BEB1582" w14:textId="3CEEDA77" w:rsidR="0084778A" w:rsidRPr="0084778A" w:rsidRDefault="0084778A" w:rsidP="0084778A">
            <w:pPr>
              <w:pStyle w:val="ListParagraph"/>
              <w:numPr>
                <w:ilvl w:val="0"/>
                <w:numId w:val="18"/>
              </w:numPr>
              <w:ind w:left="-360"/>
              <w:rPr>
                <w:caps/>
              </w:rPr>
            </w:pPr>
            <w:r>
              <w:rPr>
                <w:b/>
                <w:bCs/>
              </w:rPr>
              <w:t xml:space="preserve">Mastering Me Book Website: </w:t>
            </w:r>
            <w:r>
              <w:t xml:space="preserve">Uses JavaScript, HTML5 and CSS3. Created a website for </w:t>
            </w:r>
            <w:proofErr w:type="spellStart"/>
            <w:r>
              <w:t>Tashuna</w:t>
            </w:r>
            <w:proofErr w:type="spellEnd"/>
            <w:r>
              <w:t xml:space="preserve"> Scott, author of “Mastering Me” -</w:t>
            </w:r>
            <w:r w:rsidR="00A44576">
              <w:t xml:space="preserve"> </w:t>
            </w:r>
            <w:hyperlink r:id="rId15" w:history="1">
              <w:r w:rsidR="00A44576">
                <w:rPr>
                  <w:rStyle w:val="Hyperlink"/>
                </w:rPr>
                <w:t>http://www.whatismanthebook.com/mastering-me-book/index.html</w:t>
              </w:r>
            </w:hyperlink>
          </w:p>
          <w:p w14:paraId="4D71F5F4" w14:textId="2F8E0C47" w:rsidR="000C6B70" w:rsidRPr="0084778A" w:rsidRDefault="000C1162" w:rsidP="000C6B70">
            <w:pPr>
              <w:pStyle w:val="ListParagraph"/>
              <w:numPr>
                <w:ilvl w:val="0"/>
                <w:numId w:val="18"/>
              </w:numPr>
              <w:ind w:left="-360"/>
              <w:rPr>
                <w:caps/>
              </w:rPr>
            </w:pPr>
            <w:r>
              <w:rPr>
                <w:b/>
                <w:bCs/>
              </w:rPr>
              <w:t xml:space="preserve">Gym Log Application: </w:t>
            </w:r>
            <w:r>
              <w:t>Uses</w:t>
            </w:r>
            <w:r w:rsidR="007912E8">
              <w:t xml:space="preserve"> Angular 8, Typescript, NodeJS, Express JS, Mongo DB, JavaScript, HTML5 and CSS3 </w:t>
            </w:r>
            <w:r>
              <w:t>-</w:t>
            </w:r>
            <w:r w:rsidR="007B0333">
              <w:t xml:space="preserve"> </w:t>
            </w:r>
            <w:hyperlink r:id="rId16" w:history="1">
              <w:r w:rsidR="007B0333">
                <w:rPr>
                  <w:rStyle w:val="Hyperlink"/>
                </w:rPr>
                <w:t>https://arcane-brushlands-22919.herokuapp.com/</w:t>
              </w:r>
            </w:hyperlink>
          </w:p>
        </w:tc>
      </w:tr>
    </w:tbl>
    <w:p w14:paraId="0B1DF6E5" w14:textId="758437D5" w:rsidR="00126049" w:rsidRPr="00843164" w:rsidRDefault="009D3803" w:rsidP="00602FFA">
      <w:pPr>
        <w:pStyle w:val="Heading1"/>
      </w:pPr>
      <w:r>
        <w:t>Professional experience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Leadership table"/>
      </w:tblPr>
      <w:tblGrid>
        <w:gridCol w:w="4536"/>
        <w:gridCol w:w="4536"/>
      </w:tblGrid>
      <w:tr w:rsidR="007559B1" w:rsidRPr="00843164" w14:paraId="14DBBA0B" w14:textId="77777777" w:rsidTr="007559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00" w:type="pct"/>
          </w:tcPr>
          <w:p w14:paraId="666538E7" w14:textId="3549EFE0" w:rsidR="007559B1" w:rsidRPr="00843164" w:rsidRDefault="007559B1" w:rsidP="009D3803">
            <w:pPr>
              <w:pStyle w:val="ListBullet"/>
              <w:numPr>
                <w:ilvl w:val="0"/>
                <w:numId w:val="0"/>
              </w:numPr>
              <w:ind w:left="101" w:hanging="101"/>
            </w:pPr>
          </w:p>
        </w:tc>
        <w:tc>
          <w:tcPr>
            <w:tcW w:w="2500" w:type="pct"/>
          </w:tcPr>
          <w:p w14:paraId="080A794A" w14:textId="45D2711B" w:rsidR="007559B1" w:rsidRDefault="007559B1" w:rsidP="009D3803">
            <w:pPr>
              <w:pStyle w:val="ListBullet"/>
              <w:numPr>
                <w:ilvl w:val="0"/>
                <w:numId w:val="0"/>
              </w:numPr>
            </w:pPr>
          </w:p>
        </w:tc>
      </w:tr>
    </w:tbl>
    <w:p w14:paraId="4C7CE747" w14:textId="02DFBC58" w:rsidR="00260D3F" w:rsidRPr="00DB5E5E" w:rsidRDefault="00DB5E5E" w:rsidP="00DB5E5E">
      <w:pPr>
        <w:pStyle w:val="ListParagraph"/>
        <w:rPr>
          <w:b/>
          <w:bCs/>
          <w:sz w:val="24"/>
          <w:szCs w:val="24"/>
        </w:rPr>
      </w:pPr>
      <w:r w:rsidRPr="00DB5E5E">
        <w:rPr>
          <w:b/>
          <w:bCs/>
          <w:sz w:val="24"/>
          <w:szCs w:val="24"/>
        </w:rPr>
        <w:t>Full Stack Developer</w:t>
      </w:r>
    </w:p>
    <w:p w14:paraId="5C492939" w14:textId="42D3B327" w:rsidR="00DB5E5E" w:rsidRDefault="00E07DAE" w:rsidP="00DB5E5E">
      <w:pPr>
        <w:pStyle w:val="ListParagrap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Conaxion</w:t>
      </w:r>
      <w:proofErr w:type="spellEnd"/>
      <w:r>
        <w:rPr>
          <w:b/>
          <w:bCs/>
          <w:sz w:val="24"/>
          <w:szCs w:val="24"/>
        </w:rPr>
        <w:t xml:space="preserve"> Inc</w:t>
      </w:r>
      <w:r w:rsidR="001E4899">
        <w:rPr>
          <w:b/>
          <w:bCs/>
          <w:sz w:val="24"/>
          <w:szCs w:val="24"/>
        </w:rPr>
        <w:t xml:space="preserve">orporated </w:t>
      </w:r>
      <w:r w:rsidR="005B4737">
        <w:rPr>
          <w:b/>
          <w:bCs/>
          <w:sz w:val="24"/>
          <w:szCs w:val="24"/>
        </w:rPr>
        <w:t>|</w:t>
      </w:r>
      <w:r w:rsidR="00DB5E5E">
        <w:rPr>
          <w:b/>
          <w:bCs/>
          <w:sz w:val="24"/>
          <w:szCs w:val="24"/>
        </w:rPr>
        <w:t xml:space="preserve"> 0</w:t>
      </w:r>
      <w:r w:rsidR="0041494A">
        <w:rPr>
          <w:b/>
          <w:bCs/>
          <w:sz w:val="24"/>
          <w:szCs w:val="24"/>
        </w:rPr>
        <w:t>8-</w:t>
      </w:r>
      <w:r w:rsidR="00DB5E5E">
        <w:rPr>
          <w:b/>
          <w:bCs/>
          <w:sz w:val="24"/>
          <w:szCs w:val="24"/>
        </w:rPr>
        <w:t>20</w:t>
      </w:r>
      <w:r w:rsidR="0041494A">
        <w:rPr>
          <w:b/>
          <w:bCs/>
          <w:sz w:val="24"/>
          <w:szCs w:val="24"/>
        </w:rPr>
        <w:t>19</w:t>
      </w:r>
      <w:r w:rsidR="00DB5E5E">
        <w:rPr>
          <w:b/>
          <w:bCs/>
          <w:sz w:val="24"/>
          <w:szCs w:val="24"/>
        </w:rPr>
        <w:t xml:space="preserve"> - </w:t>
      </w:r>
      <w:r w:rsidR="005C45C2">
        <w:rPr>
          <w:b/>
          <w:bCs/>
          <w:sz w:val="24"/>
          <w:szCs w:val="24"/>
        </w:rPr>
        <w:t>Present</w:t>
      </w:r>
    </w:p>
    <w:p w14:paraId="72E672AA" w14:textId="0322D47E" w:rsidR="00DB5E5E" w:rsidRDefault="00DB5E5E" w:rsidP="00DB5E5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Responsibilities:</w:t>
      </w:r>
    </w:p>
    <w:p w14:paraId="6A3E944D" w14:textId="5315FA11" w:rsidR="00DB5E5E" w:rsidRDefault="00DB5E5E" w:rsidP="00DB5E5E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DB5E5E">
        <w:rPr>
          <w:sz w:val="24"/>
          <w:szCs w:val="24"/>
        </w:rPr>
        <w:t xml:space="preserve">Experience building </w:t>
      </w:r>
      <w:proofErr w:type="spellStart"/>
      <w:r w:rsidR="001E4899">
        <w:rPr>
          <w:sz w:val="24"/>
          <w:szCs w:val="24"/>
        </w:rPr>
        <w:t>Conaxion</w:t>
      </w:r>
      <w:proofErr w:type="spellEnd"/>
      <w:r w:rsidR="001E4899">
        <w:rPr>
          <w:sz w:val="24"/>
          <w:szCs w:val="24"/>
        </w:rPr>
        <w:t xml:space="preserve"> Incorporated’s</w:t>
      </w:r>
      <w:r w:rsidRPr="00DB5E5E">
        <w:rPr>
          <w:sz w:val="24"/>
          <w:szCs w:val="24"/>
        </w:rPr>
        <w:t xml:space="preserve"> online freelance student platform: </w:t>
      </w:r>
      <w:r>
        <w:rPr>
          <w:sz w:val="24"/>
          <w:szCs w:val="24"/>
        </w:rPr>
        <w:t>current project aims to provide students with professional experiences within the field these students using the platform are studying.</w:t>
      </w:r>
    </w:p>
    <w:p w14:paraId="66393270" w14:textId="0FB48846" w:rsidR="00DB5E5E" w:rsidRDefault="00DB5E5E" w:rsidP="00DB5E5E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Used React Library and Redux in the app for a comprehensive means of managing state within the </w:t>
      </w:r>
      <w:r w:rsidR="00E07DAE">
        <w:rPr>
          <w:sz w:val="24"/>
          <w:szCs w:val="24"/>
        </w:rPr>
        <w:t>JavaScript</w:t>
      </w:r>
      <w:r>
        <w:rPr>
          <w:sz w:val="24"/>
          <w:szCs w:val="24"/>
        </w:rPr>
        <w:t xml:space="preserve"> Application.</w:t>
      </w:r>
    </w:p>
    <w:p w14:paraId="6180F6FD" w14:textId="39A720FE" w:rsidR="00EA1A32" w:rsidRDefault="00DB5E5E" w:rsidP="00EA1A3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Designed dynamic and web compatible pages using HTML5, CSS, </w:t>
      </w:r>
      <w:r w:rsidR="00E07DAE">
        <w:rPr>
          <w:sz w:val="24"/>
          <w:szCs w:val="24"/>
        </w:rPr>
        <w:t>JavaScript</w:t>
      </w:r>
      <w:r w:rsidR="00EA1A32">
        <w:rPr>
          <w:sz w:val="24"/>
          <w:szCs w:val="24"/>
        </w:rPr>
        <w:t xml:space="preserve"> and React 16.</w:t>
      </w:r>
    </w:p>
    <w:p w14:paraId="71E76076" w14:textId="7A40D322" w:rsidR="00EA1A32" w:rsidRDefault="00EA1A32" w:rsidP="00EA1A3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Developed fetch services for the backend REST API and mapped them to the frontend using React 16 to display lists and content unique to each user.</w:t>
      </w:r>
    </w:p>
    <w:p w14:paraId="23F0B477" w14:textId="2FB757B1" w:rsidR="00EA1A32" w:rsidRDefault="00EA1A32" w:rsidP="00EA1A3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Responsible for Client-Side UI Validation and Business Logic implementation based on user selection using React 16.</w:t>
      </w:r>
    </w:p>
    <w:p w14:paraId="27ABE470" w14:textId="06A5DCF4" w:rsidR="00EA1A32" w:rsidRDefault="00EA1A32" w:rsidP="00EA1A3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Responsible for initiating, planning, constructing, executing, monitoring and controlling the deployment of the web application.</w:t>
      </w:r>
    </w:p>
    <w:p w14:paraId="52685926" w14:textId="1FC66066" w:rsidR="00EA1A32" w:rsidRDefault="00EA1A32" w:rsidP="00EA1A3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>Worked closely with production owners to understand application requirements and implement new requirements through iterations.</w:t>
      </w:r>
    </w:p>
    <w:p w14:paraId="186CF57C" w14:textId="37D81C7E" w:rsidR="00EA1A32" w:rsidRDefault="00EA1A32" w:rsidP="00EA1A32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Environment: </w:t>
      </w:r>
      <w:proofErr w:type="spellStart"/>
      <w:r>
        <w:rPr>
          <w:sz w:val="24"/>
          <w:szCs w:val="24"/>
        </w:rPr>
        <w:t>VSCode</w:t>
      </w:r>
      <w:proofErr w:type="spellEnd"/>
    </w:p>
    <w:p w14:paraId="2655E931" w14:textId="66E97800" w:rsidR="001777A1" w:rsidRPr="00602FFA" w:rsidRDefault="001777A1" w:rsidP="001777A1">
      <w:pPr>
        <w:pStyle w:val="Heading1"/>
      </w:pPr>
      <w:r>
        <w:t>EDUCATION</w:t>
      </w:r>
    </w:p>
    <w:tbl>
      <w:tblPr>
        <w:tblStyle w:val="ResumeTable"/>
        <w:tblW w:w="0" w:type="auto"/>
        <w:tblCellMar>
          <w:left w:w="1656" w:type="dxa"/>
        </w:tblCellMar>
        <w:tblLook w:val="0620" w:firstRow="1" w:lastRow="0" w:firstColumn="0" w:lastColumn="0" w:noHBand="1" w:noVBand="1"/>
        <w:tblDescription w:val="Communication table"/>
      </w:tblPr>
      <w:tblGrid>
        <w:gridCol w:w="8681"/>
      </w:tblGrid>
      <w:tr w:rsidR="001777A1" w:rsidRPr="00843164" w14:paraId="571D3399" w14:textId="77777777" w:rsidTr="008747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887D908" w14:textId="58B906C5" w:rsidR="001777A1" w:rsidRPr="001777A1" w:rsidRDefault="001777A1" w:rsidP="001777A1">
            <w:pPr>
              <w:rPr>
                <w:b/>
                <w:bCs/>
                <w:caps/>
              </w:rPr>
            </w:pPr>
            <w:r w:rsidRPr="001777A1">
              <w:rPr>
                <w:b/>
                <w:bCs/>
              </w:rPr>
              <w:t>Boston University: August 2015 – October 2018</w:t>
            </w:r>
          </w:p>
          <w:p w14:paraId="64FAA573" w14:textId="77777777" w:rsidR="001777A1" w:rsidRDefault="001777A1" w:rsidP="001777A1">
            <w:r>
              <w:t>Master’s Degree: Computer Science - Web Application Development</w:t>
            </w:r>
          </w:p>
          <w:p w14:paraId="5CA16380" w14:textId="77777777" w:rsidR="001777A1" w:rsidRDefault="001777A1" w:rsidP="001777A1">
            <w:pPr>
              <w:rPr>
                <w:caps/>
              </w:rPr>
            </w:pPr>
          </w:p>
          <w:p w14:paraId="367300D7" w14:textId="7745A4F3" w:rsidR="001777A1" w:rsidRPr="001777A1" w:rsidRDefault="001777A1" w:rsidP="001777A1">
            <w:pPr>
              <w:rPr>
                <w:b/>
                <w:bCs/>
                <w:caps/>
              </w:rPr>
            </w:pPr>
            <w:r>
              <w:rPr>
                <w:b/>
                <w:bCs/>
              </w:rPr>
              <w:t>University of California, Santa Barbara</w:t>
            </w:r>
            <w:r w:rsidRPr="001777A1">
              <w:rPr>
                <w:b/>
                <w:bCs/>
              </w:rPr>
              <w:t>: August 20</w:t>
            </w:r>
            <w:r>
              <w:rPr>
                <w:b/>
                <w:bCs/>
              </w:rPr>
              <w:t>09</w:t>
            </w:r>
            <w:r w:rsidRPr="001777A1">
              <w:rPr>
                <w:b/>
                <w:bCs/>
              </w:rPr>
              <w:t xml:space="preserve"> – </w:t>
            </w:r>
            <w:r>
              <w:rPr>
                <w:b/>
                <w:bCs/>
              </w:rPr>
              <w:t>September</w:t>
            </w:r>
            <w:r w:rsidRPr="001777A1">
              <w:rPr>
                <w:b/>
                <w:bCs/>
              </w:rPr>
              <w:t xml:space="preserve"> 201</w:t>
            </w:r>
            <w:r>
              <w:rPr>
                <w:b/>
                <w:bCs/>
              </w:rPr>
              <w:t>2</w:t>
            </w:r>
          </w:p>
          <w:p w14:paraId="138B03CB" w14:textId="49108DC7" w:rsidR="001777A1" w:rsidRPr="001777A1" w:rsidRDefault="001777A1" w:rsidP="001777A1">
            <w:pPr>
              <w:rPr>
                <w:caps/>
              </w:rPr>
            </w:pPr>
            <w:r>
              <w:t>Bachelor of Arts Degree: Communications</w:t>
            </w:r>
          </w:p>
        </w:tc>
      </w:tr>
    </w:tbl>
    <w:p w14:paraId="78C9E18A" w14:textId="77777777" w:rsidR="001777A1" w:rsidRPr="00EA1A32" w:rsidRDefault="001777A1" w:rsidP="001777A1">
      <w:pPr>
        <w:pStyle w:val="ListParagraph"/>
        <w:ind w:left="1440"/>
        <w:rPr>
          <w:sz w:val="24"/>
          <w:szCs w:val="24"/>
        </w:rPr>
      </w:pPr>
    </w:p>
    <w:sectPr w:rsidR="001777A1" w:rsidRPr="00EA1A32">
      <w:footerReference w:type="default" r:id="rId17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7FFEF5" w14:textId="77777777" w:rsidR="00D60110" w:rsidRDefault="00D60110">
      <w:pPr>
        <w:spacing w:after="0"/>
      </w:pPr>
      <w:r>
        <w:separator/>
      </w:r>
    </w:p>
    <w:p w14:paraId="3E64F1AB" w14:textId="77777777" w:rsidR="00D60110" w:rsidRDefault="00D60110"/>
  </w:endnote>
  <w:endnote w:type="continuationSeparator" w:id="0">
    <w:p w14:paraId="7F41A931" w14:textId="77777777" w:rsidR="00D60110" w:rsidRDefault="00D60110">
      <w:pPr>
        <w:spacing w:after="0"/>
      </w:pPr>
      <w:r>
        <w:continuationSeparator/>
      </w:r>
    </w:p>
    <w:p w14:paraId="1504C04E" w14:textId="77777777" w:rsidR="00D60110" w:rsidRDefault="00D601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D2C64C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EC8B0" w14:textId="77777777" w:rsidR="00D60110" w:rsidRDefault="00D60110">
      <w:pPr>
        <w:spacing w:after="0"/>
      </w:pPr>
      <w:r>
        <w:separator/>
      </w:r>
    </w:p>
    <w:p w14:paraId="7A95AF7F" w14:textId="77777777" w:rsidR="00D60110" w:rsidRDefault="00D60110"/>
  </w:footnote>
  <w:footnote w:type="continuationSeparator" w:id="0">
    <w:p w14:paraId="0AD53EBE" w14:textId="77777777" w:rsidR="00D60110" w:rsidRDefault="00D60110">
      <w:pPr>
        <w:spacing w:after="0"/>
      </w:pPr>
      <w:r>
        <w:continuationSeparator/>
      </w:r>
    </w:p>
    <w:p w14:paraId="31D4C1DC" w14:textId="77777777" w:rsidR="00D60110" w:rsidRDefault="00D6011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06A0A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BA44615"/>
    <w:multiLevelType w:val="hybridMultilevel"/>
    <w:tmpl w:val="B052A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4D1966"/>
    <w:multiLevelType w:val="hybridMultilevel"/>
    <w:tmpl w:val="17C2AACA"/>
    <w:lvl w:ilvl="0" w:tplc="04090001">
      <w:start w:val="1"/>
      <w:numFmt w:val="bullet"/>
      <w:lvlText w:val=""/>
      <w:lvlJc w:val="left"/>
      <w:pPr>
        <w:ind w:left="-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2A4D29"/>
    <w:multiLevelType w:val="hybridMultilevel"/>
    <w:tmpl w:val="B2D4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20B7"/>
    <w:multiLevelType w:val="hybridMultilevel"/>
    <w:tmpl w:val="954AB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5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2"/>
  </w:num>
  <w:num w:numId="16">
    <w:abstractNumId w:val="11"/>
  </w:num>
  <w:num w:numId="17">
    <w:abstractNumId w:val="13"/>
  </w:num>
  <w:num w:numId="18">
    <w:abstractNumId w:val="10"/>
  </w:num>
  <w:num w:numId="19">
    <w:abstractNumId w:val="16"/>
  </w:num>
  <w:num w:numId="20">
    <w:abstractNumId w:val="17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834"/>
    <w:rsid w:val="00042F1C"/>
    <w:rsid w:val="000A4C37"/>
    <w:rsid w:val="000C0CA7"/>
    <w:rsid w:val="000C1162"/>
    <w:rsid w:val="000C6B70"/>
    <w:rsid w:val="000F2762"/>
    <w:rsid w:val="00126049"/>
    <w:rsid w:val="0014523F"/>
    <w:rsid w:val="001777A1"/>
    <w:rsid w:val="001E4899"/>
    <w:rsid w:val="001F54F8"/>
    <w:rsid w:val="00252B43"/>
    <w:rsid w:val="00254924"/>
    <w:rsid w:val="002563E8"/>
    <w:rsid w:val="00260D3F"/>
    <w:rsid w:val="002D39E5"/>
    <w:rsid w:val="0037685B"/>
    <w:rsid w:val="003A2D83"/>
    <w:rsid w:val="0041494A"/>
    <w:rsid w:val="00441887"/>
    <w:rsid w:val="004827F9"/>
    <w:rsid w:val="004B6FDC"/>
    <w:rsid w:val="00526C73"/>
    <w:rsid w:val="00534BBF"/>
    <w:rsid w:val="00591602"/>
    <w:rsid w:val="005B4737"/>
    <w:rsid w:val="005C45C2"/>
    <w:rsid w:val="00602FFA"/>
    <w:rsid w:val="00650306"/>
    <w:rsid w:val="00693B17"/>
    <w:rsid w:val="007559B1"/>
    <w:rsid w:val="00762CE4"/>
    <w:rsid w:val="007912E8"/>
    <w:rsid w:val="00792413"/>
    <w:rsid w:val="00797C46"/>
    <w:rsid w:val="007B0333"/>
    <w:rsid w:val="00843164"/>
    <w:rsid w:val="0084778A"/>
    <w:rsid w:val="00854E7D"/>
    <w:rsid w:val="008551F7"/>
    <w:rsid w:val="008A74DF"/>
    <w:rsid w:val="008B5DC0"/>
    <w:rsid w:val="008C10B3"/>
    <w:rsid w:val="00931654"/>
    <w:rsid w:val="00963FD6"/>
    <w:rsid w:val="009655EC"/>
    <w:rsid w:val="009D3803"/>
    <w:rsid w:val="00A44576"/>
    <w:rsid w:val="00A6077A"/>
    <w:rsid w:val="00A82DCC"/>
    <w:rsid w:val="00AF5980"/>
    <w:rsid w:val="00BA7831"/>
    <w:rsid w:val="00BD03C0"/>
    <w:rsid w:val="00BD4834"/>
    <w:rsid w:val="00BE24F4"/>
    <w:rsid w:val="00C02E26"/>
    <w:rsid w:val="00C067C5"/>
    <w:rsid w:val="00CB6772"/>
    <w:rsid w:val="00CC05D9"/>
    <w:rsid w:val="00CD7582"/>
    <w:rsid w:val="00CF71AC"/>
    <w:rsid w:val="00D0020C"/>
    <w:rsid w:val="00D06E8C"/>
    <w:rsid w:val="00D466EC"/>
    <w:rsid w:val="00D568D3"/>
    <w:rsid w:val="00D60110"/>
    <w:rsid w:val="00D65641"/>
    <w:rsid w:val="00D81F4E"/>
    <w:rsid w:val="00DB5E5E"/>
    <w:rsid w:val="00DF0C07"/>
    <w:rsid w:val="00E07DAE"/>
    <w:rsid w:val="00E42361"/>
    <w:rsid w:val="00E76367"/>
    <w:rsid w:val="00EA1A32"/>
    <w:rsid w:val="00EE70D2"/>
    <w:rsid w:val="00F005A0"/>
    <w:rsid w:val="00F25533"/>
    <w:rsid w:val="00F6077F"/>
    <w:rsid w:val="00F6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A22CD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FFA"/>
  </w:style>
  <w:style w:type="paragraph" w:styleId="Heading1">
    <w:name w:val="heading 1"/>
    <w:basedOn w:val="Normal"/>
    <w:link w:val="Heading1Char"/>
    <w:uiPriority w:val="3"/>
    <w:qFormat/>
    <w:rsid w:val="00602FFA"/>
    <w:pPr>
      <w:keepNext/>
      <w:keepLines/>
      <w:pBdr>
        <w:bottom w:val="double" w:sz="2" w:space="1" w:color="595959" w:themeColor="text1" w:themeTint="A6"/>
      </w:pBdr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843164"/>
    <w:pPr>
      <w:pBdr>
        <w:bottom w:val="double" w:sz="2" w:space="1" w:color="595959" w:themeColor="text1" w:themeTint="A6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843164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602FFA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1"/>
    <w:unhideWhenUsed/>
    <w:qFormat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1"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paragraph" w:customStyle="1" w:styleId="Standard">
    <w:name w:val="Standard"/>
    <w:rsid w:val="007559B1"/>
    <w:pPr>
      <w:widowControl w:val="0"/>
      <w:suppressAutoHyphens/>
      <w:autoSpaceDN w:val="0"/>
      <w:spacing w:after="0"/>
      <w:ind w:right="0"/>
      <w:textAlignment w:val="baseline"/>
    </w:pPr>
    <w:rPr>
      <w:rFonts w:ascii="Times New Roman" w:eastAsia="SimSun" w:hAnsi="Times New Roman" w:cs="Lucida Sans"/>
      <w:color w:val="auto"/>
      <w:kern w:val="3"/>
      <w:sz w:val="24"/>
      <w:szCs w:val="24"/>
      <w:lang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602FFA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BD4834"/>
  </w:style>
  <w:style w:type="character" w:customStyle="1" w:styleId="vanity-namedisplay-name">
    <w:name w:val="vanity-name__display-name"/>
    <w:basedOn w:val="DefaultParagraphFont"/>
    <w:rsid w:val="00BD4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queous-waters-11731.herokuapp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C:\Users\theek\OneDrive\Desktop\www.linkedin.com\in\dl1991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arcane-brushlands-22919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evonLewis808@gmail.com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://www.whatismanthebook.com/mastering-me-book/index.html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urplus-devon-lewis.herokuapp.com/users/logi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ek\AppData\Roaming\Microsoft\Templates\Paraleg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B6395-AFAB-45DA-9BFD-0487D4DEB1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860A5A6-FD49-4A45-9014-D6D048EE75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015DA5-B5F0-4021-B268-1F808EA98F5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A5DB07E2-DA9A-48AF-A816-89EA92C992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2020-09-03T05:15:00Z</dcterms:created>
  <dcterms:modified xsi:type="dcterms:W3CDTF">2020-09-07T22:10:00Z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